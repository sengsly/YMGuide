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83" w:rsidRDefault="00FD3E0E">
      <w:pPr>
        <w:pStyle w:val="Title"/>
      </w:pPr>
      <w:r>
        <w:t>YMGuide Installer</w:t>
      </w:r>
    </w:p>
    <w:p w:rsidR="00ED2E83" w:rsidRDefault="00FD3E0E">
      <w:pPr>
        <w:pStyle w:val="Heading1"/>
      </w:pPr>
      <w:r>
        <w:t>Previous Installer interface</w:t>
      </w:r>
    </w:p>
    <w:p w:rsidR="00FD3E0E" w:rsidRDefault="00FD3E0E"/>
    <w:p w:rsidR="00FD3E0E" w:rsidRDefault="00FD3E0E">
      <w:r>
        <w:br w:type="page"/>
      </w:r>
    </w:p>
    <w:p w:rsidR="00FD3E0E" w:rsidRDefault="00FD3E0E">
      <w:r>
        <w:rPr>
          <w:noProof/>
          <w:lang w:eastAsia="zh-CN" w:bidi="km-KH"/>
        </w:rPr>
        <w:lastRenderedPageBreak/>
        <w:drawing>
          <wp:inline distT="0" distB="0" distL="0" distR="0" wp14:anchorId="74BDA193" wp14:editId="6D72107A">
            <wp:extent cx="4800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>
      <w:r>
        <w:rPr>
          <w:noProof/>
          <w:lang w:eastAsia="zh-CN" w:bidi="km-KH"/>
        </w:rPr>
        <w:drawing>
          <wp:inline distT="0" distB="0" distL="0" distR="0" wp14:anchorId="29CF5E5E" wp14:editId="010E43B3">
            <wp:extent cx="4800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 w:rsidP="00FD3E0E">
      <w:r>
        <w:t>LICENSE AND COPYRIGHT</w:t>
      </w:r>
    </w:p>
    <w:p w:rsidR="00FD3E0E" w:rsidRDefault="00FD3E0E" w:rsidP="00FD3E0E">
      <w:r>
        <w:t>---------------------------------------------------------------------</w:t>
      </w:r>
    </w:p>
    <w:p w:rsidR="00FD3E0E" w:rsidRDefault="00FD3E0E" w:rsidP="00FD3E0E">
      <w:r>
        <w:t xml:space="preserve">Your use of </w:t>
      </w:r>
      <w:r w:rsidR="00B402D6">
        <w:t>YMGuide</w:t>
      </w:r>
      <w:r>
        <w:t xml:space="preserve"> is governed by the following conditions. </w:t>
      </w:r>
    </w:p>
    <w:p w:rsidR="00FD3E0E" w:rsidRDefault="00FD3E0E" w:rsidP="00FD3E0E">
      <w:r>
        <w:lastRenderedPageBreak/>
        <w:t xml:space="preserve">Please read this before you install the program. By using </w:t>
      </w:r>
    </w:p>
    <w:p w:rsidR="00FD3E0E" w:rsidRDefault="00B402D6" w:rsidP="00FD3E0E">
      <w:r>
        <w:t>YMGuide</w:t>
      </w:r>
      <w:r w:rsidR="00FD3E0E">
        <w:t xml:space="preserve"> you are agreeing to the following conditions:</w:t>
      </w:r>
    </w:p>
    <w:p w:rsidR="00FD3E0E" w:rsidRDefault="00FD3E0E" w:rsidP="00FD3E0E"/>
    <w:p w:rsidR="00FD3E0E" w:rsidRDefault="00B402D6" w:rsidP="00FD3E0E">
      <w:r>
        <w:t>YMGuide</w:t>
      </w:r>
      <w:r w:rsidR="00FD3E0E">
        <w:t xml:space="preserve"> software is a demo software that is fully functioning.</w:t>
      </w:r>
    </w:p>
    <w:p w:rsidR="00FD3E0E" w:rsidRDefault="00FD3E0E" w:rsidP="00FD3E0E">
      <w:r>
        <w:t>You may install this program to test and evaluate it; when you register</w:t>
      </w:r>
    </w:p>
    <w:p w:rsidR="00FD3E0E" w:rsidRDefault="00FD3E0E" w:rsidP="00FD3E0E">
      <w:proofErr w:type="gramStart"/>
      <w:r>
        <w:t>we</w:t>
      </w:r>
      <w:proofErr w:type="gramEnd"/>
      <w:r>
        <w:t xml:space="preserve"> will remove embedded watermarks on all pictures in </w:t>
      </w:r>
      <w:r w:rsidR="00B402D6">
        <w:t>YMGuide</w:t>
      </w:r>
      <w:r>
        <w:t xml:space="preserve"> </w:t>
      </w:r>
    </w:p>
    <w:p w:rsidR="00FD3E0E" w:rsidRDefault="00FD3E0E" w:rsidP="00FD3E0E">
      <w:proofErr w:type="gramStart"/>
      <w:r>
        <w:t>software</w:t>
      </w:r>
      <w:proofErr w:type="gramEnd"/>
      <w:r>
        <w:t>.</w:t>
      </w:r>
    </w:p>
    <w:p w:rsidR="00FD3E0E" w:rsidRDefault="00FD3E0E" w:rsidP="00FD3E0E"/>
    <w:p w:rsidR="00FD3E0E" w:rsidRDefault="00B402D6" w:rsidP="00FD3E0E">
      <w:r>
        <w:t>YMGuide</w:t>
      </w:r>
      <w:r w:rsidR="00FD3E0E">
        <w:t xml:space="preserve"> software is copyrighted and may not be modified or </w:t>
      </w:r>
    </w:p>
    <w:p w:rsidR="00FD3E0E" w:rsidRDefault="00FD3E0E" w:rsidP="00FD3E0E">
      <w:proofErr w:type="gramStart"/>
      <w:r>
        <w:t>included</w:t>
      </w:r>
      <w:proofErr w:type="gramEnd"/>
      <w:r>
        <w:t xml:space="preserve"> with another product without the express, written </w:t>
      </w:r>
    </w:p>
    <w:p w:rsidR="00FD3E0E" w:rsidRDefault="00FD3E0E" w:rsidP="00FD3E0E">
      <w:proofErr w:type="gramStart"/>
      <w:r>
        <w:t>permission</w:t>
      </w:r>
      <w:proofErr w:type="gramEnd"/>
      <w:r>
        <w:t xml:space="preserve"> of Sly Multimedia. You may not decompile, disassemble </w:t>
      </w:r>
    </w:p>
    <w:p w:rsidR="00FD3E0E" w:rsidRDefault="00FD3E0E" w:rsidP="00FD3E0E">
      <w:proofErr w:type="gramStart"/>
      <w:r>
        <w:t>or</w:t>
      </w:r>
      <w:proofErr w:type="gramEnd"/>
      <w:r>
        <w:t xml:space="preserve"> otherwise reverse engineer this product. Your use of </w:t>
      </w:r>
      <w:r w:rsidR="00B402D6">
        <w:t>YMGuide</w:t>
      </w:r>
      <w:r>
        <w:t xml:space="preserve"> </w:t>
      </w:r>
    </w:p>
    <w:p w:rsidR="00FD3E0E" w:rsidRDefault="00FD3E0E" w:rsidP="00FD3E0E">
      <w:proofErr w:type="gramStart"/>
      <w:r>
        <w:t>is</w:t>
      </w:r>
      <w:proofErr w:type="gramEnd"/>
      <w:r>
        <w:t xml:space="preserve"> at your own risk. Sly Multimedia shall not be held liable for </w:t>
      </w:r>
    </w:p>
    <w:p w:rsidR="00FD3E0E" w:rsidRDefault="00FD3E0E" w:rsidP="00FD3E0E">
      <w:proofErr w:type="gramStart"/>
      <w:r>
        <w:t>consequential</w:t>
      </w:r>
      <w:proofErr w:type="gramEnd"/>
      <w:r>
        <w:t xml:space="preserve">, special, indirect or </w:t>
      </w:r>
      <w:bookmarkStart w:id="0" w:name="_GoBack"/>
      <w:bookmarkEnd w:id="0"/>
      <w:r>
        <w:t xml:space="preserve">other similar damages or claims, </w:t>
      </w:r>
    </w:p>
    <w:p w:rsidR="00FD3E0E" w:rsidRDefault="00FD3E0E" w:rsidP="00FD3E0E">
      <w:proofErr w:type="gramStart"/>
      <w:r>
        <w:t>including</w:t>
      </w:r>
      <w:proofErr w:type="gramEnd"/>
      <w:r>
        <w:t xml:space="preserve"> loss of profits or any other commercial damages. Sly </w:t>
      </w:r>
    </w:p>
    <w:p w:rsidR="00FD3E0E" w:rsidRDefault="00FD3E0E" w:rsidP="00FD3E0E">
      <w:r>
        <w:t xml:space="preserve">Multimedia specifically disclaims all other warranties, expressed or </w:t>
      </w:r>
    </w:p>
    <w:p w:rsidR="00FD3E0E" w:rsidRDefault="00FD3E0E" w:rsidP="00FD3E0E">
      <w:proofErr w:type="gramStart"/>
      <w:r>
        <w:t>implied</w:t>
      </w:r>
      <w:proofErr w:type="gramEnd"/>
      <w:r>
        <w:t xml:space="preserve">, including but not limited to implied warranties of </w:t>
      </w:r>
    </w:p>
    <w:p w:rsidR="00FD3E0E" w:rsidRDefault="00FD3E0E" w:rsidP="00FD3E0E">
      <w:proofErr w:type="spellStart"/>
      <w:proofErr w:type="gramStart"/>
      <w:r>
        <w:t>merchantibility</w:t>
      </w:r>
      <w:proofErr w:type="spellEnd"/>
      <w:proofErr w:type="gramEnd"/>
      <w:r>
        <w:t xml:space="preserve"> and fitness to a particular purpose.</w:t>
      </w:r>
    </w:p>
    <w:p w:rsidR="00FD3E0E" w:rsidRDefault="00FD3E0E" w:rsidP="00FD3E0E"/>
    <w:p w:rsidR="00FD3E0E" w:rsidRDefault="00FD3E0E" w:rsidP="00FD3E0E">
      <w:r>
        <w:t xml:space="preserve">Your use of this software constitutes your acknowledgement and </w:t>
      </w:r>
    </w:p>
    <w:p w:rsidR="00FD3E0E" w:rsidRDefault="00FD3E0E" w:rsidP="00FD3E0E">
      <w:proofErr w:type="gramStart"/>
      <w:r>
        <w:t>acceptance</w:t>
      </w:r>
      <w:proofErr w:type="gramEnd"/>
      <w:r>
        <w:t xml:space="preserve"> of these conditions.</w:t>
      </w:r>
    </w:p>
    <w:p w:rsidR="00FD3E0E" w:rsidRDefault="00FD3E0E" w:rsidP="00FD3E0E"/>
    <w:p w:rsidR="00FD3E0E" w:rsidRDefault="00FD3E0E" w:rsidP="00FD3E0E">
      <w:r>
        <w:t>---------------------------------------------------------------------</w:t>
      </w:r>
    </w:p>
    <w:p w:rsidR="00FD3E0E" w:rsidRDefault="00FD3E0E" w:rsidP="00FD3E0E">
      <w:r>
        <w:t>Copyright (c) 2003-2004, Sly Multimedia. All Rights Reserved.</w:t>
      </w:r>
    </w:p>
    <w:p w:rsidR="00FD3E0E" w:rsidRDefault="00FD3E0E">
      <w:r>
        <w:br w:type="page"/>
      </w:r>
    </w:p>
    <w:p w:rsidR="00FD3E0E" w:rsidRDefault="00FD3E0E">
      <w:r>
        <w:rPr>
          <w:noProof/>
          <w:lang w:eastAsia="zh-CN" w:bidi="km-KH"/>
        </w:rPr>
        <w:lastRenderedPageBreak/>
        <w:drawing>
          <wp:inline distT="0" distB="0" distL="0" distR="0" wp14:anchorId="36EE0130" wp14:editId="01BFBBEB">
            <wp:extent cx="4800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/>
    <w:p w:rsidR="00FD3E0E" w:rsidRDefault="00FD3E0E" w:rsidP="00FD3E0E">
      <w:pPr>
        <w:pStyle w:val="ListParagraph"/>
        <w:numPr>
          <w:ilvl w:val="0"/>
          <w:numId w:val="3"/>
        </w:numPr>
      </w:pPr>
      <w:r>
        <w:t>Custom</w:t>
      </w:r>
    </w:p>
    <w:p w:rsidR="00FD3E0E" w:rsidRDefault="00FD3E0E">
      <w:r>
        <w:rPr>
          <w:noProof/>
          <w:lang w:eastAsia="zh-CN" w:bidi="km-KH"/>
        </w:rPr>
        <w:drawing>
          <wp:inline distT="0" distB="0" distL="0" distR="0" wp14:anchorId="03C03DEA" wp14:editId="7356ED8E">
            <wp:extent cx="48006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>
      <w:r>
        <w:rPr>
          <w:noProof/>
          <w:lang w:eastAsia="zh-CN" w:bidi="km-KH"/>
        </w:rPr>
        <w:lastRenderedPageBreak/>
        <w:drawing>
          <wp:inline distT="0" distB="0" distL="0" distR="0" wp14:anchorId="669A6FF4" wp14:editId="375BD9D6">
            <wp:extent cx="4800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>
      <w:r>
        <w:rPr>
          <w:noProof/>
          <w:lang w:eastAsia="zh-CN" w:bidi="km-KH"/>
        </w:rPr>
        <w:drawing>
          <wp:inline distT="0" distB="0" distL="0" distR="0" wp14:anchorId="091C10A7" wp14:editId="607ABC44">
            <wp:extent cx="4800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>
      <w:r>
        <w:rPr>
          <w:noProof/>
          <w:lang w:eastAsia="zh-CN" w:bidi="km-KH"/>
        </w:rPr>
        <w:lastRenderedPageBreak/>
        <w:drawing>
          <wp:inline distT="0" distB="0" distL="0" distR="0" wp14:anchorId="57A9C534" wp14:editId="26EB420C">
            <wp:extent cx="4800600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E" w:rsidRDefault="00FD3E0E">
      <w:r>
        <w:rPr>
          <w:noProof/>
          <w:lang w:eastAsia="zh-CN" w:bidi="km-KH"/>
        </w:rPr>
        <w:drawing>
          <wp:inline distT="0" distB="0" distL="0" distR="0" wp14:anchorId="3E06F2F5" wp14:editId="377BFB5C">
            <wp:extent cx="48006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31968"/>
    <w:multiLevelType w:val="hybridMultilevel"/>
    <w:tmpl w:val="BD7E0998"/>
    <w:lvl w:ilvl="0" w:tplc="66C29C1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0E"/>
    <w:rsid w:val="0066453D"/>
    <w:rsid w:val="00B402D6"/>
    <w:rsid w:val="00ED2E83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BEF7-FF26-4A5D-992F-E35E24D7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i%20kimseng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34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Sengsly</dc:creator>
  <cp:keywords/>
  <cp:lastModifiedBy>Sengsly</cp:lastModifiedBy>
  <cp:revision>3</cp:revision>
  <dcterms:created xsi:type="dcterms:W3CDTF">2015-02-22T14:16:00Z</dcterms:created>
  <dcterms:modified xsi:type="dcterms:W3CDTF">2015-02-22T14:50:00Z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